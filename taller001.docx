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6A" w:rsidRPr="00C7216A" w:rsidRDefault="00715E8F" w:rsidP="00C7216A">
      <w:pPr>
        <w:pStyle w:val="Ttulo1"/>
      </w:pPr>
      <w:r w:rsidRPr="00715E8F">
        <w:t xml:space="preserve">Desarrollo Colaborativo de un Videojuego Educativo con </w:t>
      </w:r>
      <w:proofErr w:type="spellStart"/>
      <w:r w:rsidRPr="00715E8F">
        <w:t>Scrum</w:t>
      </w:r>
      <w:proofErr w:type="spellEnd"/>
      <w:r w:rsidRPr="00715E8F">
        <w:t xml:space="preserve"> y </w:t>
      </w:r>
      <w:proofErr w:type="spellStart"/>
      <w:r w:rsidRPr="00715E8F">
        <w:t>Git</w:t>
      </w:r>
      <w:proofErr w:type="spellEnd"/>
    </w:p>
    <w:p w:rsidR="00C7216A" w:rsidRDefault="00C7216A" w:rsidP="00A36079"/>
    <w:p w:rsidR="00A36079" w:rsidRDefault="00A36079" w:rsidP="00A36079"/>
    <w:p w:rsidR="00A36079" w:rsidRDefault="00A36079" w:rsidP="00A36079"/>
    <w:p w:rsidR="00A36079" w:rsidRDefault="00A36079" w:rsidP="00A36079"/>
    <w:p w:rsidR="00715E8F" w:rsidRDefault="00715E8F" w:rsidP="00A36079">
      <w:pPr>
        <w:jc w:val="center"/>
      </w:pPr>
      <w:r>
        <w:t>POR</w:t>
      </w:r>
    </w:p>
    <w:p w:rsidR="00A36079" w:rsidRDefault="00715E8F" w:rsidP="00A36079">
      <w:pPr>
        <w:jc w:val="center"/>
      </w:pPr>
      <w:r>
        <w:t>Rene Zapata Hernández</w:t>
      </w: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715E8F" w:rsidRDefault="00715E8F" w:rsidP="00715E8F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Tecnología en Desarrollo de Software, Facultad de Ingeniería y Ciencias Agropecuarias</w:t>
      </w:r>
    </w:p>
    <w:p w:rsidR="00715E8F" w:rsidRDefault="00715E8F" w:rsidP="00715E8F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Institución Universitaria Digital de Antioquia</w:t>
      </w:r>
    </w:p>
    <w:p w:rsidR="00715E8F" w:rsidRDefault="00715E8F" w:rsidP="00715E8F">
      <w:pPr>
        <w:jc w:val="center"/>
      </w:pPr>
    </w:p>
    <w:p w:rsidR="00715E8F" w:rsidRDefault="00715E8F" w:rsidP="00715E8F">
      <w:pPr>
        <w:jc w:val="center"/>
      </w:pPr>
      <w:r w:rsidRPr="00715E8F">
        <w:t>Implementación de Métricas para la Calidad de Software</w:t>
      </w:r>
    </w:p>
    <w:p w:rsidR="00715E8F" w:rsidRDefault="00715E8F" w:rsidP="00715E8F">
      <w:pPr>
        <w:jc w:val="center"/>
      </w:pPr>
      <w:r>
        <w:t xml:space="preserve">Curso </w:t>
      </w:r>
      <w:r w:rsidRPr="00715E8F">
        <w:t>PREICA2502B010017</w:t>
      </w:r>
    </w:p>
    <w:p w:rsidR="00715E8F" w:rsidRDefault="00715E8F" w:rsidP="00715E8F">
      <w:pPr>
        <w:jc w:val="center"/>
      </w:pPr>
    </w:p>
    <w:p w:rsidR="00715E8F" w:rsidRDefault="00715E8F" w:rsidP="00715E8F">
      <w:pPr>
        <w:jc w:val="center"/>
      </w:pPr>
      <w:r>
        <w:t xml:space="preserve">Profesor: </w:t>
      </w:r>
      <w:r w:rsidRPr="00715E8F">
        <w:t>Jorge Armando Julio</w:t>
      </w: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A36079" w:rsidP="00A36079">
      <w:pPr>
        <w:jc w:val="center"/>
      </w:pPr>
    </w:p>
    <w:p w:rsidR="00A36079" w:rsidRDefault="00715E8F" w:rsidP="00A36079">
      <w:pPr>
        <w:jc w:val="center"/>
      </w:pPr>
      <w:r>
        <w:t>26 de agosto</w:t>
      </w:r>
      <w:r w:rsidR="00A36079">
        <w:t xml:space="preserve">, </w:t>
      </w:r>
      <w:r>
        <w:t>2025</w:t>
      </w:r>
    </w:p>
    <w:p w:rsidR="00A36079" w:rsidRDefault="00A36079">
      <w:pPr>
        <w:jc w:val="left"/>
      </w:pPr>
      <w:r>
        <w:br w:type="page"/>
      </w:r>
    </w:p>
    <w:p w:rsidR="00C7216A" w:rsidRDefault="00EE09E3" w:rsidP="00715E8F">
      <w:pPr>
        <w:pStyle w:val="Ttulo1"/>
      </w:pPr>
      <w:proofErr w:type="spellStart"/>
      <w:r w:rsidRPr="00C7216A">
        <w:lastRenderedPageBreak/>
        <w:t>A</w:t>
      </w:r>
      <w:r w:rsidR="00C7216A" w:rsidRPr="00C7216A">
        <w:t>bstract</w:t>
      </w:r>
      <w:proofErr w:type="spellEnd"/>
      <w:r>
        <w:t xml:space="preserve"> o resumen</w:t>
      </w:r>
    </w:p>
    <w:p w:rsidR="00715E8F" w:rsidRDefault="00715E8F">
      <w:r>
        <w:t>Aquí viene el resumen del trabajo</w:t>
      </w:r>
    </w:p>
    <w:p w:rsidR="00715E8F" w:rsidRDefault="00715E8F"/>
    <w:p w:rsidR="00C7216A" w:rsidRDefault="00715E8F" w:rsidP="00715E8F">
      <w:pPr>
        <w:pStyle w:val="Ttulo1"/>
      </w:pPr>
      <w:r w:rsidRPr="00715E8F">
        <w:t xml:space="preserve">Desarrollo Colaborativo de un Videojuego Educativo con </w:t>
      </w:r>
      <w:proofErr w:type="spellStart"/>
      <w:r w:rsidRPr="00715E8F">
        <w:t>Scrum</w:t>
      </w:r>
      <w:proofErr w:type="spellEnd"/>
      <w:r w:rsidRPr="00715E8F">
        <w:t xml:space="preserve"> y </w:t>
      </w:r>
      <w:proofErr w:type="spellStart"/>
      <w:r w:rsidRPr="00715E8F">
        <w:t>Git</w:t>
      </w:r>
      <w:proofErr w:type="spellEnd"/>
      <w:r w:rsidR="00C7216A">
        <w:t xml:space="preserve"> </w:t>
      </w:r>
    </w:p>
    <w:p w:rsidR="00715E8F" w:rsidRDefault="00715E8F" w:rsidP="00715E8F">
      <w:r>
        <w:t xml:space="preserve">Actualmente pensamos en un juego de </w:t>
      </w:r>
      <w:r w:rsidR="008B244D">
        <w:t>estrategia</w:t>
      </w:r>
    </w:p>
    <w:p w:rsidR="008B244D" w:rsidRDefault="008B244D" w:rsidP="008B244D">
      <w:pPr>
        <w:pStyle w:val="Default"/>
      </w:pPr>
    </w:p>
    <w:p w:rsidR="008B244D" w:rsidRDefault="008B244D" w:rsidP="008B244D">
      <w:pPr>
        <w:pStyle w:val="Ttulo2"/>
      </w:pPr>
      <w:r>
        <w:t xml:space="preserve">Planificación de videojuego educativo </w:t>
      </w:r>
    </w:p>
    <w:p w:rsidR="008B244D" w:rsidRDefault="008B244D" w:rsidP="00715E8F"/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957"/>
      </w:tblGrid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CO"/>
              </w:rPr>
            </w:pPr>
            <w:r w:rsidRPr="008B244D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eastAsia="es-CO"/>
              </w:rPr>
              <w:t>Tareas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083067" w:rsidP="00083067">
            <w:pPr>
              <w:jc w:val="left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Descripción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los personajes principales y secundarios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Personaje principal es el jugador y los secundarios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ejercito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enemigo</w:t>
            </w:r>
          </w:p>
        </w:tc>
      </w:tr>
      <w:tr w:rsidR="008B244D" w:rsidRPr="008B244D" w:rsidTr="00083067">
        <w:trPr>
          <w:trHeight w:val="1050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Crear la historia y el </w:t>
            </w:r>
            <w:proofErr w:type="spellStart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guión</w:t>
            </w:r>
            <w:proofErr w:type="spellEnd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juego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Juego de guerra donde dos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ejercitos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segunda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mundial se enfrentan y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los objetivos del enemigo es crucial para vencer el enemigo por lo cual cada jugador tiene un tiempo estimado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 de que el enemigo ejecute sus acciones.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puntuación y recompensas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sistema de niveles de dificultad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jugador a medida que va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gana puntos que le sirven para conquistar nuevos territorios y cada mensaje 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dificil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el anterior si el jugador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correctamente en un tiempo determinado este pierde puntuación.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la interfaz de usuario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Grafica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hay que pensar todas las ventanas 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Crear los efectos de sonido y música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tutorial para nuevos jugadores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enseña a los usuarios como se crea un perfil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comensar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adedntrarce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investigación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los movimientos del enemigo.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sistema de guardado de progreso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archivo de progreso.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Crear los </w:t>
            </w:r>
            <w:proofErr w:type="spellStart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minijuegos</w:t>
            </w:r>
            <w:proofErr w:type="spellEnd"/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educativos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nuestro caso?.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Diseñar los escenarios y mapas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una imagen trazada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terririos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se pone una capa encima con color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 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territorio conquistado.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retroalimentación para los estudiantes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el modo multijugador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nuestro caso?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Crear el panel de control para profesores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Duda ¿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aplicaria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nuestro caso?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Desarrollar el sistema de logros y medallas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cada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terrritorio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una medalla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244D" w:rsidRPr="008B244D" w:rsidTr="00083067">
        <w:trPr>
          <w:trHeight w:val="315"/>
        </w:trPr>
        <w:tc>
          <w:tcPr>
            <w:tcW w:w="4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B244D" w:rsidRPr="008B244D" w:rsidRDefault="008B244D" w:rsidP="00083067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B24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Implementar las animaciones de los personajes</w:t>
            </w:r>
          </w:p>
        </w:tc>
        <w:tc>
          <w:tcPr>
            <w:tcW w:w="4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244D" w:rsidRDefault="008B244D" w:rsidP="0008306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crea las animaciones para cuando el jugador logra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desifrar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algo y si lo hace en tiempo record tiene algunas medallas.</w:t>
            </w:r>
          </w:p>
        </w:tc>
      </w:tr>
    </w:tbl>
    <w:p w:rsidR="008B244D" w:rsidRDefault="008B244D" w:rsidP="00715E8F"/>
    <w:p w:rsidR="008B244D" w:rsidRDefault="00083067" w:rsidP="00083067">
      <w:pPr>
        <w:pStyle w:val="Ttulo2"/>
      </w:pPr>
      <w:r w:rsidRPr="00083067">
        <w:t>2. Priorización de tareas</w:t>
      </w:r>
    </w:p>
    <w:p w:rsidR="008B244D" w:rsidRDefault="00083067" w:rsidP="008B244D">
      <w:pPr>
        <w:pStyle w:val="Default"/>
      </w:pPr>
      <w:r>
        <w:t xml:space="preserve">En </w:t>
      </w:r>
      <w:proofErr w:type="spellStart"/>
      <w:r>
        <w:t>que</w:t>
      </w:r>
      <w:proofErr w:type="spellEnd"/>
      <w:r>
        <w:t xml:space="preserve"> orden van las tareas</w:t>
      </w:r>
    </w:p>
    <w:p w:rsidR="008B244D" w:rsidRDefault="008B244D" w:rsidP="00715E8F"/>
    <w:p w:rsidR="00083067" w:rsidRDefault="00083067" w:rsidP="00083067">
      <w:pPr>
        <w:pStyle w:val="Default"/>
      </w:pPr>
    </w:p>
    <w:p w:rsidR="00083067" w:rsidRDefault="00083067" w:rsidP="00083067">
      <w:pPr>
        <w:pStyle w:val="Ttulo2"/>
      </w:pPr>
      <w:r>
        <w:t xml:space="preserve">Desarrollo Colaborativo con </w:t>
      </w:r>
      <w:proofErr w:type="spellStart"/>
      <w:r>
        <w:t>Git</w:t>
      </w:r>
      <w:proofErr w:type="spellEnd"/>
      <w:r>
        <w:t xml:space="preserve"> </w:t>
      </w:r>
    </w:p>
    <w:p w:rsidR="00083067" w:rsidRDefault="003610C0" w:rsidP="00715E8F">
      <w:r w:rsidRPr="003610C0">
        <w:drawing>
          <wp:inline distT="0" distB="0" distL="0" distR="0" wp14:anchorId="2AFA538C" wp14:editId="4D33E90C">
            <wp:extent cx="5943600" cy="2718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C0" w:rsidRDefault="003610C0" w:rsidP="00715E8F">
      <w:r w:rsidRPr="003610C0">
        <w:drawing>
          <wp:inline distT="0" distB="0" distL="0" distR="0" wp14:anchorId="5124071E" wp14:editId="76C14D1C">
            <wp:extent cx="2628900" cy="161694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195" cy="16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C0" w:rsidRDefault="003610C0" w:rsidP="00715E8F">
      <w:r w:rsidRPr="003610C0">
        <w:lastRenderedPageBreak/>
        <w:drawing>
          <wp:inline distT="0" distB="0" distL="0" distR="0" wp14:anchorId="053345DF" wp14:editId="006BB3F6">
            <wp:extent cx="2736850" cy="170468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601" cy="17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6" w:rsidRDefault="00A87686" w:rsidP="00715E8F">
      <w:bookmarkStart w:id="0" w:name="_GoBack"/>
      <w:r w:rsidRPr="00A87686">
        <w:drawing>
          <wp:inline distT="0" distB="0" distL="0" distR="0" wp14:anchorId="5D024E21" wp14:editId="394EC7CF">
            <wp:extent cx="2815008" cy="1727200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569" cy="17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5E8F" w:rsidRDefault="00715E8F" w:rsidP="00715E8F"/>
    <w:p w:rsidR="00715E8F" w:rsidRDefault="00715E8F" w:rsidP="00715E8F">
      <w:pPr>
        <w:sectPr w:rsidR="00715E8F" w:rsidSect="00C7216A">
          <w:headerReference w:type="defaul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C7216A" w:rsidRDefault="008B244D" w:rsidP="008B244D">
      <w:pPr>
        <w:pStyle w:val="Ttulo1"/>
      </w:pPr>
      <w:r>
        <w:lastRenderedPageBreak/>
        <w:t>Bibliográficas</w:t>
      </w:r>
    </w:p>
    <w:p w:rsidR="00D9194D" w:rsidRDefault="00D9194D">
      <w:r>
        <w:tab/>
        <w:t xml:space="preserve">Autor, Fecha, </w:t>
      </w:r>
      <w:proofErr w:type="spellStart"/>
      <w:r>
        <w:t>Titulo</w:t>
      </w:r>
      <w:proofErr w:type="spellEnd"/>
      <w:r>
        <w:t xml:space="preserve"> del libro o trabajo, </w:t>
      </w:r>
      <w:proofErr w:type="gramStart"/>
      <w:r>
        <w:t>fuente(</w:t>
      </w:r>
      <w:proofErr w:type="gramEnd"/>
      <w:r>
        <w:t xml:space="preserve">nombre editorial, paginas,  </w:t>
      </w:r>
      <w:proofErr w:type="spellStart"/>
      <w:r>
        <w:t>paginweb</w:t>
      </w:r>
      <w:proofErr w:type="spellEnd"/>
      <w:r>
        <w:t>)</w:t>
      </w:r>
    </w:p>
    <w:p w:rsidR="00C7216A" w:rsidRDefault="00C7216A">
      <w:proofErr w:type="spellStart"/>
      <w:r w:rsidRPr="00C7216A">
        <w:t>footnotes</w:t>
      </w:r>
      <w:proofErr w:type="spellEnd"/>
      <w:r w:rsidR="00EE09E3">
        <w:t xml:space="preserve"> pies de pagina</w:t>
      </w:r>
    </w:p>
    <w:p w:rsidR="00C7216A" w:rsidRDefault="00C7216A">
      <w:proofErr w:type="spellStart"/>
      <w:r w:rsidRPr="00C7216A">
        <w:t>tables</w:t>
      </w:r>
      <w:proofErr w:type="spellEnd"/>
      <w:r w:rsidR="00EE09E3">
        <w:t xml:space="preserve"> tablas </w:t>
      </w:r>
    </w:p>
    <w:p w:rsidR="00C7216A" w:rsidRDefault="00C7216A">
      <w:r w:rsidRPr="00C7216A">
        <w:t>figures</w:t>
      </w:r>
      <w:r w:rsidR="00EE09E3">
        <w:t xml:space="preserve"> figuras</w:t>
      </w:r>
    </w:p>
    <w:p w:rsidR="00BC4AEA" w:rsidRDefault="00C7216A">
      <w:proofErr w:type="spellStart"/>
      <w:r w:rsidRPr="00C7216A">
        <w:t>appendices</w:t>
      </w:r>
      <w:proofErr w:type="spellEnd"/>
      <w:r w:rsidR="00EE09E3">
        <w:t xml:space="preserve"> </w:t>
      </w:r>
      <w:proofErr w:type="spellStart"/>
      <w:r w:rsidR="00EE09E3">
        <w:t>apendices</w:t>
      </w:r>
      <w:proofErr w:type="spellEnd"/>
    </w:p>
    <w:sectPr w:rsidR="00BC4AEA" w:rsidSect="00C7216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C8D" w:rsidRDefault="00026C8D" w:rsidP="00EE622E">
      <w:pPr>
        <w:spacing w:after="0" w:line="240" w:lineRule="auto"/>
      </w:pPr>
      <w:r>
        <w:separator/>
      </w:r>
    </w:p>
  </w:endnote>
  <w:endnote w:type="continuationSeparator" w:id="0">
    <w:p w:rsidR="00026C8D" w:rsidRDefault="00026C8D" w:rsidP="00EE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C8D" w:rsidRDefault="00026C8D" w:rsidP="00EE622E">
      <w:pPr>
        <w:spacing w:after="0" w:line="240" w:lineRule="auto"/>
      </w:pPr>
      <w:r>
        <w:separator/>
      </w:r>
    </w:p>
  </w:footnote>
  <w:footnote w:type="continuationSeparator" w:id="0">
    <w:p w:rsidR="00026C8D" w:rsidRDefault="00026C8D" w:rsidP="00EE6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772899"/>
      <w:docPartObj>
        <w:docPartGallery w:val="Page Numbers (Top of Page)"/>
        <w:docPartUnique/>
      </w:docPartObj>
    </w:sdtPr>
    <w:sdtEndPr/>
    <w:sdtContent>
      <w:p w:rsidR="00EE622E" w:rsidRDefault="00EE62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7A5" w:rsidRPr="00A107A5">
          <w:rPr>
            <w:noProof/>
            <w:lang w:val="es-ES"/>
          </w:rPr>
          <w:t>5</w:t>
        </w:r>
        <w:r>
          <w:fldChar w:fldCharType="end"/>
        </w:r>
      </w:p>
    </w:sdtContent>
  </w:sdt>
  <w:p w:rsidR="00EE622E" w:rsidRDefault="00EE62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8F"/>
    <w:rsid w:val="00026C8D"/>
    <w:rsid w:val="00083067"/>
    <w:rsid w:val="001A1BBF"/>
    <w:rsid w:val="00304062"/>
    <w:rsid w:val="003610C0"/>
    <w:rsid w:val="00715E8F"/>
    <w:rsid w:val="00717568"/>
    <w:rsid w:val="007527DC"/>
    <w:rsid w:val="008B244D"/>
    <w:rsid w:val="009B044D"/>
    <w:rsid w:val="009C0836"/>
    <w:rsid w:val="009E1AAC"/>
    <w:rsid w:val="00A107A5"/>
    <w:rsid w:val="00A36079"/>
    <w:rsid w:val="00A61545"/>
    <w:rsid w:val="00A87686"/>
    <w:rsid w:val="00BC4AEA"/>
    <w:rsid w:val="00BE5442"/>
    <w:rsid w:val="00C7216A"/>
    <w:rsid w:val="00D9194D"/>
    <w:rsid w:val="00EE09E3"/>
    <w:rsid w:val="00E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4607"/>
  <w15:chartTrackingRefBased/>
  <w15:docId w15:val="{D75EAB78-1FC6-47CB-890A-080B09DB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0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16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06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16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406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Titulo3">
    <w:name w:val="Titulo 3"/>
    <w:basedOn w:val="Normal"/>
    <w:link w:val="Titulo3Car"/>
    <w:qFormat/>
    <w:rsid w:val="00304062"/>
    <w:pPr>
      <w:spacing w:line="360" w:lineRule="auto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EE6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itulo3Car">
    <w:name w:val="Titulo 3 Car"/>
    <w:basedOn w:val="Fuentedeprrafopredeter"/>
    <w:link w:val="Titulo3"/>
    <w:rsid w:val="00304062"/>
    <w:rPr>
      <w:rFonts w:ascii="Times New Roman" w:hAnsi="Times New Roman"/>
      <w:b/>
      <w:i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EE622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6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22E"/>
    <w:rPr>
      <w:rFonts w:ascii="Times New Roman" w:hAnsi="Times New Roman"/>
      <w:sz w:val="24"/>
    </w:rPr>
  </w:style>
  <w:style w:type="paragraph" w:customStyle="1" w:styleId="LO-normal">
    <w:name w:val="LO-normal"/>
    <w:qFormat/>
    <w:rsid w:val="00715E8F"/>
    <w:pPr>
      <w:suppressAutoHyphens/>
      <w:spacing w:before="120" w:line="480" w:lineRule="auto"/>
      <w:ind w:firstLine="720"/>
    </w:pPr>
    <w:rPr>
      <w:rFonts w:ascii="Calibri" w:eastAsia="Calibri" w:hAnsi="Calibri" w:cs="Calibri"/>
      <w:lang w:eastAsia="zh-CN" w:bidi="hi-IN"/>
    </w:rPr>
  </w:style>
  <w:style w:type="paragraph" w:customStyle="1" w:styleId="Default">
    <w:name w:val="Default"/>
    <w:rsid w:val="008B24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documentos\UIDIGITAL\plantillaAPA7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plantillaAPA7.dotm</Template>
  <TotalTime>122</TotalTime>
  <Pages>5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Normas APA 7</vt:lpstr>
    </vt:vector>
  </TitlesOfParts>
  <Company>casa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Normas APA 7</dc:title>
  <dc:subject/>
  <dc:creator>Usuario</dc:creator>
  <cp:keywords>APA7</cp:keywords>
  <dc:description/>
  <cp:lastModifiedBy>Usuario</cp:lastModifiedBy>
  <cp:revision>5</cp:revision>
  <dcterms:created xsi:type="dcterms:W3CDTF">2025-08-27T00:43:00Z</dcterms:created>
  <dcterms:modified xsi:type="dcterms:W3CDTF">2025-08-27T03:52:00Z</dcterms:modified>
</cp:coreProperties>
</file>